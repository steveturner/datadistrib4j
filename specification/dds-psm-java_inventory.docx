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54" w:rsidRDefault="009C78EA" w:rsidP="000C3754">
      <w:pPr>
        <w:pStyle w:val="Heading1"/>
        <w:jc w:val="center"/>
      </w:pPr>
      <w:r>
        <w:t>Inventory of Files for a Finalization</w:t>
      </w:r>
    </w:p>
    <w:p w:rsidR="000C3754" w:rsidRDefault="000C3754" w:rsidP="000C3754"/>
    <w:p w:rsidR="000C3754" w:rsidRPr="00563AEB" w:rsidRDefault="009C78EA" w:rsidP="000C3754">
      <w:pPr>
        <w:jc w:val="center"/>
      </w:pPr>
      <w:r w:rsidRPr="00563AEB">
        <w:t xml:space="preserve">Document Number: </w:t>
      </w:r>
      <w:r w:rsidR="00D853AF" w:rsidRPr="00D853AF">
        <w:t>ptc/2011-10-10</w:t>
      </w:r>
    </w:p>
    <w:p w:rsidR="000C3754" w:rsidRDefault="000C3754" w:rsidP="000C3754"/>
    <w:p w:rsidR="000C3754" w:rsidRDefault="009C78EA" w:rsidP="000C3754">
      <w:r>
        <w:t>Name of Submission</w:t>
      </w:r>
      <w:r w:rsidR="00673D3F">
        <w:t xml:space="preserve"> </w:t>
      </w:r>
      <w:r>
        <w:t>Process:</w:t>
      </w:r>
      <w:r w:rsidR="00673D3F">
        <w:t xml:space="preserve"> Java 5 </w:t>
      </w:r>
      <w:r w:rsidR="00CB1DEB">
        <w:t xml:space="preserve">Language </w:t>
      </w:r>
      <w:r w:rsidR="00673D3F">
        <w:t>PSM for DDS</w:t>
      </w:r>
      <w:r w:rsidR="00D853AF">
        <w:t xml:space="preserve"> FTF</w:t>
      </w:r>
    </w:p>
    <w:p w:rsidR="000C3754" w:rsidRDefault="000C3754" w:rsidP="000C3754"/>
    <w:p w:rsidR="000C3754" w:rsidRDefault="009C78EA" w:rsidP="000C3754">
      <w:r>
        <w:t xml:space="preserve">Primary Contact for this Submission: </w:t>
      </w:r>
      <w:r w:rsidR="00673D3F">
        <w:t>Rick Warren (RTI)</w:t>
      </w:r>
    </w:p>
    <w:p w:rsidR="000C3754" w:rsidRDefault="000C3754" w:rsidP="000C3754"/>
    <w:p w:rsidR="000C3754" w:rsidRDefault="009C78EA" w:rsidP="000C3754">
      <w:r>
        <w:t>Primary Specification:</w:t>
      </w:r>
    </w:p>
    <w:p w:rsidR="000C3754" w:rsidRDefault="009D7739" w:rsidP="009D7739">
      <w:pPr>
        <w:tabs>
          <w:tab w:val="left" w:pos="2700"/>
        </w:tabs>
        <w:ind w:left="2700" w:hanging="1980"/>
      </w:pPr>
      <w:r>
        <w:t>Assigned Acronym:</w:t>
      </w:r>
      <w:r>
        <w:tab/>
      </w:r>
      <w:r w:rsidR="00673D3F">
        <w:t>DDS-PSM-Java</w:t>
      </w:r>
    </w:p>
    <w:p w:rsidR="000C3754" w:rsidRDefault="000C3754" w:rsidP="009D7739">
      <w:pPr>
        <w:tabs>
          <w:tab w:val="left" w:pos="2700"/>
        </w:tabs>
        <w:ind w:left="2700" w:hanging="1980"/>
      </w:pPr>
    </w:p>
    <w:p w:rsidR="000C3754" w:rsidRDefault="009C78EA" w:rsidP="009D7739">
      <w:pPr>
        <w:tabs>
          <w:tab w:val="left" w:pos="2700"/>
        </w:tabs>
        <w:ind w:left="2700" w:hanging="1980"/>
      </w:pPr>
      <w:r>
        <w:t>Title:</w:t>
      </w:r>
      <w:r w:rsidR="009D7739">
        <w:tab/>
      </w:r>
      <w:r w:rsidR="00FD055C">
        <w:t>Java 5 Language PSM for DDS</w:t>
      </w:r>
    </w:p>
    <w:p w:rsidR="000C3754" w:rsidRDefault="009C78EA" w:rsidP="009D7739">
      <w:pPr>
        <w:tabs>
          <w:tab w:val="left" w:pos="2700"/>
        </w:tabs>
        <w:ind w:left="2700" w:hanging="1980"/>
      </w:pPr>
      <w:r>
        <w:t>Doc Number:</w:t>
      </w:r>
      <w:r w:rsidR="009D7739">
        <w:tab/>
      </w:r>
      <w:r w:rsidR="00D853AF" w:rsidRPr="00D853AF">
        <w:t>ptc/2011-10-07</w:t>
      </w:r>
    </w:p>
    <w:p w:rsidR="000C3754" w:rsidRPr="0068133F" w:rsidRDefault="009C78EA" w:rsidP="009D7739">
      <w:pPr>
        <w:tabs>
          <w:tab w:val="left" w:pos="2700"/>
        </w:tabs>
        <w:ind w:left="2700" w:hanging="1980"/>
      </w:pPr>
      <w:r w:rsidRPr="0068133F">
        <w:t>Description:</w:t>
      </w:r>
      <w:r w:rsidR="009D7739">
        <w:tab/>
      </w:r>
      <w:r w:rsidR="00FD055C">
        <w:t>Prose specification document</w:t>
      </w:r>
      <w:r w:rsidR="00D853AF">
        <w:t xml:space="preserve"> </w:t>
      </w:r>
      <w:r w:rsidR="00D853AF">
        <w:rPr>
          <w:i/>
        </w:rPr>
        <w:t>without change bars</w:t>
      </w:r>
      <w:r w:rsidR="00E050AD">
        <w:t>. P</w:t>
      </w:r>
      <w:r w:rsidR="00FD055C">
        <w:t>rovided in Microsoft Word and PDF formats</w:t>
      </w:r>
      <w:r w:rsidR="00E050AD">
        <w:t>.</w:t>
      </w:r>
      <w:r w:rsidR="00D853AF">
        <w:t xml:space="preserve"> Anticipated to become Beta 2 (new FTF being chartered).</w:t>
      </w:r>
    </w:p>
    <w:p w:rsidR="000C3754" w:rsidRPr="0068133F" w:rsidRDefault="009D7739" w:rsidP="009D7739">
      <w:pPr>
        <w:tabs>
          <w:tab w:val="left" w:pos="2700"/>
        </w:tabs>
        <w:ind w:left="2700" w:hanging="1980"/>
      </w:pPr>
      <w:r>
        <w:t>Normative?</w:t>
      </w:r>
      <w:r>
        <w:tab/>
      </w:r>
      <w:r w:rsidR="00FD055C">
        <w:t>Yes</w:t>
      </w:r>
    </w:p>
    <w:p w:rsidR="000C3754" w:rsidRPr="0068133F" w:rsidRDefault="009C78EA" w:rsidP="009D7739">
      <w:pPr>
        <w:tabs>
          <w:tab w:val="left" w:pos="2700"/>
        </w:tabs>
        <w:ind w:left="2700" w:hanging="1980"/>
        <w:rPr>
          <w:color w:val="FF0000"/>
          <w:lang w:val="sv-SE"/>
        </w:rPr>
      </w:pPr>
      <w:r w:rsidRPr="0068133F">
        <w:rPr>
          <w:lang w:val="sv-SE"/>
        </w:rPr>
        <w:t>URL:</w:t>
      </w:r>
      <w:r w:rsidR="009D7739">
        <w:rPr>
          <w:lang w:val="sv-SE"/>
        </w:rPr>
        <w:tab/>
      </w:r>
      <w:hyperlink r:id="rId6" w:history="1">
        <w:r w:rsidR="00D853AF" w:rsidRPr="00C7070D">
          <w:rPr>
            <w:rStyle w:val="Hyperlink"/>
            <w:lang w:val="sv-SE"/>
          </w:rPr>
          <w:t>http://www.omg.org/cgi-bin/doc?ptc/2011-10-07</w:t>
        </w:r>
      </w:hyperlink>
    </w:p>
    <w:p w:rsidR="000C3754" w:rsidRPr="0068133F" w:rsidRDefault="000C3754" w:rsidP="009D7739">
      <w:pPr>
        <w:tabs>
          <w:tab w:val="left" w:pos="2700"/>
        </w:tabs>
        <w:ind w:left="2700" w:hanging="1980"/>
        <w:rPr>
          <w:lang w:val="sv-SE"/>
        </w:rPr>
      </w:pPr>
    </w:p>
    <w:p w:rsidR="00D853AF" w:rsidRDefault="00D853AF" w:rsidP="00D853AF">
      <w:pPr>
        <w:tabs>
          <w:tab w:val="left" w:pos="2700"/>
        </w:tabs>
        <w:ind w:left="2700" w:hanging="1980"/>
      </w:pPr>
      <w:r>
        <w:t>Title:</w:t>
      </w:r>
      <w:r>
        <w:tab/>
        <w:t>Java 5 Language PSM for DDS</w:t>
      </w:r>
    </w:p>
    <w:p w:rsidR="00D853AF" w:rsidRDefault="00D853AF" w:rsidP="00D853AF">
      <w:pPr>
        <w:tabs>
          <w:tab w:val="left" w:pos="2700"/>
        </w:tabs>
        <w:ind w:left="2700" w:hanging="1980"/>
      </w:pPr>
      <w:r>
        <w:t>Doc Number:</w:t>
      </w:r>
      <w:r>
        <w:tab/>
        <w:t>ptc/2011-10-06</w:t>
      </w:r>
    </w:p>
    <w:p w:rsidR="00D853AF" w:rsidRPr="0068133F" w:rsidRDefault="00D853AF" w:rsidP="00D853AF">
      <w:pPr>
        <w:tabs>
          <w:tab w:val="left" w:pos="2700"/>
        </w:tabs>
        <w:ind w:left="2700" w:hanging="1980"/>
      </w:pPr>
      <w:r w:rsidRPr="0068133F">
        <w:t>Description:</w:t>
      </w:r>
      <w:r>
        <w:tab/>
        <w:t xml:space="preserve">Prose specification document </w:t>
      </w:r>
      <w:r>
        <w:rPr>
          <w:i/>
        </w:rPr>
        <w:t>with change bars</w:t>
      </w:r>
      <w:r>
        <w:t>. Provided in Microsoft Word and PDF formats.</w:t>
      </w:r>
    </w:p>
    <w:p w:rsidR="00D853AF" w:rsidRPr="0068133F" w:rsidRDefault="00D853AF" w:rsidP="00D853AF">
      <w:pPr>
        <w:tabs>
          <w:tab w:val="left" w:pos="2700"/>
        </w:tabs>
        <w:ind w:left="2700" w:hanging="1980"/>
      </w:pPr>
      <w:r>
        <w:t>Normative?</w:t>
      </w:r>
      <w:r>
        <w:tab/>
        <w:t>Yes</w:t>
      </w:r>
    </w:p>
    <w:p w:rsidR="00D853AF" w:rsidRPr="0068133F" w:rsidRDefault="00D853AF" w:rsidP="00D853AF">
      <w:pPr>
        <w:tabs>
          <w:tab w:val="left" w:pos="2700"/>
        </w:tabs>
        <w:ind w:left="2700" w:hanging="1980"/>
        <w:rPr>
          <w:color w:val="FF0000"/>
          <w:lang w:val="sv-SE"/>
        </w:rPr>
      </w:pPr>
      <w:r w:rsidRPr="0068133F">
        <w:rPr>
          <w:lang w:val="sv-SE"/>
        </w:rPr>
        <w:t>URL:</w:t>
      </w:r>
      <w:r>
        <w:rPr>
          <w:lang w:val="sv-SE"/>
        </w:rPr>
        <w:tab/>
      </w:r>
      <w:hyperlink r:id="rId7" w:history="1">
        <w:r w:rsidRPr="00C7070D">
          <w:rPr>
            <w:rStyle w:val="Hyperlink"/>
            <w:lang w:val="sv-SE"/>
          </w:rPr>
          <w:t>http://www.omg.org/cgi-bin/doc?ptc/2011-10-06</w:t>
        </w:r>
      </w:hyperlink>
    </w:p>
    <w:p w:rsidR="00D853AF" w:rsidRPr="0068133F" w:rsidRDefault="00D853AF" w:rsidP="00D853AF">
      <w:pPr>
        <w:tabs>
          <w:tab w:val="left" w:pos="2700"/>
        </w:tabs>
        <w:ind w:left="2700" w:hanging="1980"/>
        <w:rPr>
          <w:lang w:val="sv-SE"/>
        </w:rPr>
      </w:pPr>
    </w:p>
    <w:p w:rsidR="000C3754" w:rsidRPr="00B05E21" w:rsidRDefault="00220CB2" w:rsidP="000C3754">
      <w:r>
        <w:t>Report from FTF</w:t>
      </w:r>
    </w:p>
    <w:p w:rsidR="000C3754" w:rsidRDefault="009C78EA" w:rsidP="00220CB2">
      <w:pPr>
        <w:tabs>
          <w:tab w:val="left" w:pos="2700"/>
        </w:tabs>
        <w:ind w:left="2700" w:hanging="1980"/>
      </w:pPr>
      <w:r>
        <w:t>Title:</w:t>
      </w:r>
      <w:r w:rsidR="00220CB2">
        <w:tab/>
        <w:t>Report of the Java 5 Language PSM for DDS Finalization Task Force 1.0</w:t>
      </w:r>
    </w:p>
    <w:p w:rsidR="000C3754" w:rsidRPr="0068133F" w:rsidRDefault="00220CB2" w:rsidP="00220CB2">
      <w:pPr>
        <w:tabs>
          <w:tab w:val="left" w:pos="2700"/>
        </w:tabs>
        <w:ind w:left="2700" w:hanging="1980"/>
      </w:pPr>
      <w:r>
        <w:t>Doc Number:</w:t>
      </w:r>
      <w:r>
        <w:tab/>
      </w:r>
      <w:r w:rsidRPr="00220CB2">
        <w:t>ptc/2011-10-05</w:t>
      </w:r>
    </w:p>
    <w:p w:rsidR="000C3754" w:rsidRPr="00B05E21" w:rsidRDefault="000C3754" w:rsidP="000C3754">
      <w:pPr>
        <w:ind w:left="720"/>
      </w:pPr>
    </w:p>
    <w:p w:rsidR="000C3754" w:rsidRPr="00B05E21" w:rsidRDefault="000C3754" w:rsidP="000C3754"/>
    <w:p w:rsidR="000C3754" w:rsidRDefault="009C78EA" w:rsidP="000C3754">
      <w:r w:rsidRPr="0068133F">
        <w:t>Ad</w:t>
      </w:r>
      <w:r w:rsidRPr="0011407B">
        <w:t>dition</w:t>
      </w:r>
      <w:r>
        <w:t>al Documents:</w:t>
      </w:r>
    </w:p>
    <w:p w:rsidR="005D5425" w:rsidRDefault="005D5425" w:rsidP="005D5425">
      <w:pPr>
        <w:tabs>
          <w:tab w:val="left" w:pos="2700"/>
        </w:tabs>
        <w:ind w:left="2700" w:hanging="1980"/>
      </w:pPr>
      <w:r>
        <w:t>Title:</w:t>
      </w:r>
      <w:r>
        <w:tab/>
      </w:r>
      <w:r w:rsidR="00136E0A">
        <w:t>Per-issue code differences (</w:t>
      </w:r>
      <w:proofErr w:type="spellStart"/>
      <w:r w:rsidR="00136E0A">
        <w:t>issue_diffs.zip</w:t>
      </w:r>
      <w:proofErr w:type="spellEnd"/>
      <w:r w:rsidR="00136E0A">
        <w:t>)</w:t>
      </w:r>
    </w:p>
    <w:p w:rsidR="005D5425" w:rsidRPr="00C5798D" w:rsidRDefault="005D5425" w:rsidP="005D5425">
      <w:pPr>
        <w:tabs>
          <w:tab w:val="left" w:pos="2700"/>
        </w:tabs>
        <w:ind w:left="2700" w:hanging="1980"/>
      </w:pPr>
      <w:r w:rsidRPr="00C5798D">
        <w:t xml:space="preserve">Doc Number: </w:t>
      </w:r>
      <w:r w:rsidRPr="00C5798D">
        <w:tab/>
      </w:r>
      <w:r w:rsidR="00136E0A" w:rsidRPr="00136E0A">
        <w:t>ptc/2011-11-02</w:t>
      </w:r>
    </w:p>
    <w:p w:rsidR="005D5425" w:rsidRPr="00B05E21" w:rsidRDefault="005D5425" w:rsidP="005D5425">
      <w:pPr>
        <w:tabs>
          <w:tab w:val="left" w:pos="2700"/>
        </w:tabs>
        <w:ind w:left="2700" w:hanging="1980"/>
      </w:pPr>
      <w:r w:rsidRPr="00B05E21">
        <w:t>Description:</w:t>
      </w:r>
      <w:r>
        <w:tab/>
      </w:r>
      <w:r w:rsidR="00136E0A">
        <w:t xml:space="preserve">Zip </w:t>
      </w:r>
      <w:proofErr w:type="gramStart"/>
      <w:r w:rsidR="00136E0A">
        <w:t>file containing</w:t>
      </w:r>
      <w:proofErr w:type="gramEnd"/>
      <w:r w:rsidR="00136E0A">
        <w:t xml:space="preserve"> changes to the source code portion of the specification, one per resolved issue, in Subversion diff output format.</w:t>
      </w:r>
    </w:p>
    <w:p w:rsidR="005D5425" w:rsidRPr="00B05E21" w:rsidRDefault="00136E0A" w:rsidP="005D5425">
      <w:pPr>
        <w:tabs>
          <w:tab w:val="left" w:pos="2700"/>
        </w:tabs>
        <w:ind w:left="2700" w:hanging="1980"/>
      </w:pPr>
      <w:r>
        <w:t>Normative?</w:t>
      </w:r>
      <w:r w:rsidR="005D5425">
        <w:tab/>
        <w:t>Yes</w:t>
      </w:r>
    </w:p>
    <w:p w:rsidR="005D5425" w:rsidRPr="00186DA2" w:rsidRDefault="005D5425" w:rsidP="005D5425">
      <w:pPr>
        <w:tabs>
          <w:tab w:val="left" w:pos="2700"/>
        </w:tabs>
        <w:ind w:left="2700" w:hanging="1980"/>
        <w:rPr>
          <w:lang w:val="sv-SE"/>
        </w:rPr>
      </w:pPr>
      <w:r w:rsidRPr="00186DA2">
        <w:rPr>
          <w:lang w:val="sv-SE"/>
        </w:rPr>
        <w:t>URL:</w:t>
      </w:r>
      <w:r>
        <w:rPr>
          <w:lang w:val="sv-SE"/>
        </w:rPr>
        <w:tab/>
        <w:t>none</w:t>
      </w:r>
    </w:p>
    <w:p w:rsidR="000C3754" w:rsidRPr="00186DA2" w:rsidRDefault="000C3754" w:rsidP="000C3754">
      <w:pPr>
        <w:rPr>
          <w:lang w:val="sv-SE"/>
        </w:rPr>
      </w:pPr>
    </w:p>
    <w:p w:rsidR="000C3754" w:rsidRPr="0011407B" w:rsidRDefault="009C78EA" w:rsidP="007D4F78">
      <w:pPr>
        <w:keepNext/>
      </w:pPr>
      <w:r>
        <w:t>Machine consumable files</w:t>
      </w:r>
      <w:r w:rsidRPr="0011407B">
        <w:t>:</w:t>
      </w:r>
    </w:p>
    <w:p w:rsidR="00914384" w:rsidRDefault="004914EA" w:rsidP="00914384">
      <w:pPr>
        <w:tabs>
          <w:tab w:val="left" w:pos="2700"/>
        </w:tabs>
        <w:ind w:left="2700" w:hanging="1980"/>
      </w:pPr>
      <w:r>
        <w:t>Filename:</w:t>
      </w:r>
      <w:r>
        <w:tab/>
      </w:r>
      <w:proofErr w:type="spellStart"/>
      <w:r>
        <w:t>omgdds_src.zip</w:t>
      </w:r>
      <w:proofErr w:type="spellEnd"/>
      <w:r w:rsidR="00914384">
        <w:t xml:space="preserve"> </w:t>
      </w:r>
    </w:p>
    <w:p w:rsidR="00914384" w:rsidRPr="00B05E21" w:rsidRDefault="00914384" w:rsidP="00914384">
      <w:pPr>
        <w:tabs>
          <w:tab w:val="left" w:pos="2700"/>
        </w:tabs>
        <w:ind w:left="2700" w:hanging="1980"/>
      </w:pPr>
      <w:r w:rsidRPr="00B05E21">
        <w:t>Description:</w:t>
      </w:r>
      <w:r>
        <w:tab/>
      </w:r>
      <w:r w:rsidR="008863EB">
        <w:t>Zip a</w:t>
      </w:r>
      <w:r>
        <w:t>rchive containing Java source code and other supporting files</w:t>
      </w:r>
      <w:r w:rsidR="008863EB">
        <w:t>.</w:t>
      </w:r>
    </w:p>
    <w:p w:rsidR="00914384" w:rsidRPr="002D4DB8" w:rsidRDefault="00914384" w:rsidP="00914384">
      <w:pPr>
        <w:tabs>
          <w:tab w:val="left" w:pos="2700"/>
        </w:tabs>
        <w:ind w:left="2700" w:hanging="1980"/>
      </w:pPr>
      <w:r w:rsidRPr="002D4DB8">
        <w:t xml:space="preserve">Doc Number: </w:t>
      </w:r>
      <w:r w:rsidRPr="002D4DB8">
        <w:tab/>
      </w:r>
      <w:r w:rsidR="00A2577A" w:rsidRPr="00A2577A">
        <w:t>ptc/2011-10-08</w:t>
      </w:r>
    </w:p>
    <w:p w:rsidR="00914384" w:rsidRDefault="00A2577A" w:rsidP="00914384">
      <w:pPr>
        <w:tabs>
          <w:tab w:val="left" w:pos="2700"/>
        </w:tabs>
        <w:ind w:left="2700" w:hanging="1980"/>
      </w:pPr>
      <w:r>
        <w:t>Normative</w:t>
      </w:r>
      <w:r w:rsidR="00914384" w:rsidRPr="00B05E21">
        <w:t>:</w:t>
      </w:r>
      <w:r w:rsidR="00914384">
        <w:tab/>
        <w:t>Yes</w:t>
      </w:r>
    </w:p>
    <w:p w:rsidR="00914384" w:rsidRPr="00B05E21" w:rsidRDefault="00914384" w:rsidP="00914384">
      <w:pPr>
        <w:tabs>
          <w:tab w:val="left" w:pos="2700"/>
        </w:tabs>
        <w:ind w:left="2700" w:hanging="1980"/>
      </w:pPr>
      <w:r>
        <w:t>Dependencies:</w:t>
      </w:r>
      <w:r>
        <w:tab/>
        <w:t>none</w:t>
      </w:r>
    </w:p>
    <w:p w:rsidR="00914384" w:rsidRDefault="00914384" w:rsidP="00914384">
      <w:pPr>
        <w:tabs>
          <w:tab w:val="left" w:pos="2700"/>
        </w:tabs>
        <w:ind w:left="2700" w:hanging="1980"/>
        <w:rPr>
          <w:lang w:val="sv-SE"/>
        </w:rPr>
      </w:pPr>
      <w:r w:rsidRPr="00186DA2">
        <w:rPr>
          <w:lang w:val="sv-SE"/>
        </w:rPr>
        <w:t>URL:</w:t>
      </w:r>
      <w:r>
        <w:rPr>
          <w:lang w:val="sv-SE"/>
        </w:rPr>
        <w:tab/>
      </w:r>
      <w:hyperlink r:id="rId8" w:history="1">
        <w:r w:rsidR="00A2577A" w:rsidRPr="00C7070D">
          <w:rPr>
            <w:rStyle w:val="Hyperlink"/>
            <w:lang w:val="sv-SE"/>
          </w:rPr>
          <w:t>http://www.omg.org/cgi-bin/doc?ptc/2011-10-08</w:t>
        </w:r>
      </w:hyperlink>
    </w:p>
    <w:p w:rsidR="00914384" w:rsidRPr="00186DA2" w:rsidRDefault="00914384" w:rsidP="00914384">
      <w:pPr>
        <w:tabs>
          <w:tab w:val="left" w:pos="2700"/>
        </w:tabs>
        <w:ind w:left="2700" w:hanging="1980"/>
        <w:rPr>
          <w:lang w:val="sv-SE"/>
        </w:rPr>
      </w:pPr>
    </w:p>
    <w:p w:rsidR="000C3754" w:rsidRDefault="009C78EA" w:rsidP="00914384">
      <w:pPr>
        <w:tabs>
          <w:tab w:val="left" w:pos="2700"/>
        </w:tabs>
        <w:ind w:left="2700" w:hanging="1980"/>
      </w:pPr>
      <w:r>
        <w:t>Filename:</w:t>
      </w:r>
      <w:r w:rsidR="00A2577A">
        <w:tab/>
      </w:r>
      <w:proofErr w:type="spellStart"/>
      <w:r w:rsidR="00A2577A">
        <w:t>omgdds.jar</w:t>
      </w:r>
      <w:proofErr w:type="spellEnd"/>
      <w:r w:rsidR="00914384">
        <w:t xml:space="preserve"> </w:t>
      </w:r>
    </w:p>
    <w:p w:rsidR="000C3754" w:rsidRPr="00B05E21" w:rsidRDefault="009C78EA" w:rsidP="00914384">
      <w:pPr>
        <w:tabs>
          <w:tab w:val="left" w:pos="2700"/>
        </w:tabs>
        <w:ind w:left="2700" w:hanging="1980"/>
      </w:pPr>
      <w:r w:rsidRPr="00B05E21">
        <w:t>Description:</w:t>
      </w:r>
      <w:r w:rsidR="00914384">
        <w:tab/>
        <w:t xml:space="preserve">Java Archive (JAR) file containing compiled Java class files corresponding to the source contained in </w:t>
      </w:r>
      <w:proofErr w:type="spellStart"/>
      <w:r w:rsidR="00914384">
        <w:t>omgdds_src.zip</w:t>
      </w:r>
      <w:proofErr w:type="spellEnd"/>
      <w:r w:rsidR="008863EB">
        <w:t>.</w:t>
      </w:r>
    </w:p>
    <w:p w:rsidR="000C3754" w:rsidRDefault="00914384" w:rsidP="00914384">
      <w:pPr>
        <w:tabs>
          <w:tab w:val="left" w:pos="2700"/>
        </w:tabs>
        <w:ind w:left="2700" w:hanging="1980"/>
      </w:pPr>
      <w:r>
        <w:t>Doc Number</w:t>
      </w:r>
      <w:r w:rsidR="009C78EA">
        <w:t>:</w:t>
      </w:r>
      <w:r>
        <w:tab/>
      </w:r>
      <w:r w:rsidR="007715E5" w:rsidRPr="007715E5">
        <w:t>ptc/2011-10-09</w:t>
      </w:r>
    </w:p>
    <w:p w:rsidR="000C3754" w:rsidRPr="00B05E21" w:rsidRDefault="007715E5" w:rsidP="00914384">
      <w:pPr>
        <w:tabs>
          <w:tab w:val="left" w:pos="2700"/>
        </w:tabs>
        <w:ind w:left="2700" w:hanging="1980"/>
      </w:pPr>
      <w:r>
        <w:t>Normative?</w:t>
      </w:r>
      <w:r w:rsidR="00914384">
        <w:tab/>
        <w:t>Yes</w:t>
      </w:r>
    </w:p>
    <w:p w:rsidR="000C3754" w:rsidRPr="0068133F" w:rsidRDefault="009C78EA" w:rsidP="00914384">
      <w:pPr>
        <w:tabs>
          <w:tab w:val="left" w:pos="2700"/>
        </w:tabs>
        <w:ind w:left="2700" w:hanging="1980"/>
      </w:pPr>
      <w:r w:rsidRPr="0068133F">
        <w:t>Dependencies:</w:t>
      </w:r>
      <w:r w:rsidR="00914384">
        <w:tab/>
        <w:t>none</w:t>
      </w:r>
    </w:p>
    <w:p w:rsidR="000C3754" w:rsidRPr="0068133F" w:rsidRDefault="009C78EA" w:rsidP="00914384">
      <w:pPr>
        <w:tabs>
          <w:tab w:val="left" w:pos="2700"/>
        </w:tabs>
        <w:ind w:left="2700" w:hanging="1980"/>
        <w:rPr>
          <w:lang w:val="sv-SE"/>
        </w:rPr>
      </w:pPr>
      <w:r w:rsidRPr="0068133F">
        <w:rPr>
          <w:lang w:val="sv-SE"/>
        </w:rPr>
        <w:t>URL:</w:t>
      </w:r>
      <w:r w:rsidR="005D42D4">
        <w:rPr>
          <w:lang w:val="sv-SE"/>
        </w:rPr>
        <w:tab/>
      </w:r>
      <w:hyperlink r:id="rId9" w:history="1">
        <w:r w:rsidR="007715E5" w:rsidRPr="00C7070D">
          <w:rPr>
            <w:rStyle w:val="Hyperlink"/>
            <w:lang w:val="sv-SE"/>
          </w:rPr>
          <w:t>http://www.omg.org/cgi-bin/doc?ptc/2011-10-09</w:t>
        </w:r>
      </w:hyperlink>
    </w:p>
    <w:sectPr w:rsidR="000C3754" w:rsidRPr="0068133F" w:rsidSect="000C3754">
      <w:headerReference w:type="default" r:id="rId10"/>
      <w:footerReference w:type="default" r:id="rId11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754" w:rsidRDefault="000C3754">
      <w:r>
        <w:separator/>
      </w:r>
    </w:p>
  </w:endnote>
  <w:endnote w:type="continuationSeparator" w:id="0">
    <w:p w:rsidR="000C3754" w:rsidRDefault="000C3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54" w:rsidRPr="00563AEB" w:rsidRDefault="000C3754">
    <w:pPr>
      <w:pStyle w:val="Footer"/>
    </w:pPr>
    <w:r w:rsidRPr="00563AEB">
      <w:t xml:space="preserve">Doc Number: </w:t>
    </w:r>
    <w:r w:rsidR="00136E0A" w:rsidRPr="00136E0A">
      <w:t>ptc/2011-10-10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754" w:rsidRDefault="000C3754">
      <w:r>
        <w:separator/>
      </w:r>
    </w:p>
  </w:footnote>
  <w:footnote w:type="continuationSeparator" w:id="0">
    <w:p w:rsidR="000C3754" w:rsidRDefault="000C375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54" w:rsidRDefault="000C3754">
    <w:pPr>
      <w:pStyle w:val="Header"/>
    </w:pPr>
    <w:r>
      <w:t>Submission Inventory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3E4"/>
    <w:rsid w:val="00080E79"/>
    <w:rsid w:val="000C3754"/>
    <w:rsid w:val="000E53F1"/>
    <w:rsid w:val="00136E0A"/>
    <w:rsid w:val="00220CB2"/>
    <w:rsid w:val="002D4DB8"/>
    <w:rsid w:val="004914EA"/>
    <w:rsid w:val="00563AEB"/>
    <w:rsid w:val="005D42D4"/>
    <w:rsid w:val="005D4D19"/>
    <w:rsid w:val="005D5425"/>
    <w:rsid w:val="00673D3F"/>
    <w:rsid w:val="00770695"/>
    <w:rsid w:val="007715E5"/>
    <w:rsid w:val="007A03E4"/>
    <w:rsid w:val="007D4F78"/>
    <w:rsid w:val="00857683"/>
    <w:rsid w:val="008863EB"/>
    <w:rsid w:val="008B4C3D"/>
    <w:rsid w:val="00914384"/>
    <w:rsid w:val="009C78EA"/>
    <w:rsid w:val="009D33AF"/>
    <w:rsid w:val="009D7739"/>
    <w:rsid w:val="00A2577A"/>
    <w:rsid w:val="00A72F9F"/>
    <w:rsid w:val="00C5798D"/>
    <w:rsid w:val="00C82BEF"/>
    <w:rsid w:val="00CB1DEB"/>
    <w:rsid w:val="00D853AF"/>
    <w:rsid w:val="00E050AD"/>
    <w:rsid w:val="00F46BCE"/>
    <w:rsid w:val="00FD05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5F74"/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05E2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omg.org/cgi-bin/doc?ptc/2011-10-07" TargetMode="External"/><Relationship Id="rId7" Type="http://schemas.openxmlformats.org/officeDocument/2006/relationships/hyperlink" Target="http://www.omg.org/cgi-bin/doc?ptc/2011-10-06" TargetMode="External"/><Relationship Id="rId8" Type="http://schemas.openxmlformats.org/officeDocument/2006/relationships/hyperlink" Target="http://www.omg.org/cgi-bin/doc?ptc/2011-10-08" TargetMode="External"/><Relationship Id="rId9" Type="http://schemas.openxmlformats.org/officeDocument/2006/relationships/hyperlink" Target="http://www.omg.org/cgi-bin/doc?ptc/2011-10-09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lash:Users:rwarrenrti:Documents:Organization:OMG:Process:Submission%20Inventory%20Template%20smsc-07-09-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Submission Inventory Template smsc-07-09-05.dotx</Template>
  <TotalTime>22</TotalTime>
  <Pages>2</Pages>
  <Words>207</Words>
  <Characters>1457</Characters>
  <Application>Microsoft Macintosh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of Files for the Java 5 PSM for DDS Submission</vt:lpstr>
    </vt:vector>
  </TitlesOfParts>
  <Manager/>
  <Company>Real-Time Innovations, Inc. (RTI)</Company>
  <LinksUpToDate>false</LinksUpToDate>
  <CharactersWithSpaces>1630</CharactersWithSpaces>
  <SharedDoc>false</SharedDoc>
  <HyperlinkBase/>
  <HLinks>
    <vt:vector size="54" baseType="variant">
      <vt:variant>
        <vt:i4>3604599</vt:i4>
      </vt:variant>
      <vt:variant>
        <vt:i4>24</vt:i4>
      </vt:variant>
      <vt:variant>
        <vt:i4>0</vt:i4>
      </vt:variant>
      <vt:variant>
        <vt:i4>5</vt:i4>
      </vt:variant>
      <vt:variant>
        <vt:lpwstr>http://www.omg.org/spec/&lt;Version&gt;/&lt;Filename</vt:lpwstr>
      </vt:variant>
      <vt:variant>
        <vt:lpwstr/>
      </vt:variant>
      <vt:variant>
        <vt:i4>3604599</vt:i4>
      </vt:variant>
      <vt:variant>
        <vt:i4>21</vt:i4>
      </vt:variant>
      <vt:variant>
        <vt:i4>0</vt:i4>
      </vt:variant>
      <vt:variant>
        <vt:i4>5</vt:i4>
      </vt:variant>
      <vt:variant>
        <vt:lpwstr>http://www.omg.org/spec/&lt;Version&gt;/&lt;Filename</vt:lpwstr>
      </vt:variant>
      <vt:variant>
        <vt:lpwstr/>
      </vt:variant>
      <vt:variant>
        <vt:i4>3604599</vt:i4>
      </vt:variant>
      <vt:variant>
        <vt:i4>18</vt:i4>
      </vt:variant>
      <vt:variant>
        <vt:i4>0</vt:i4>
      </vt:variant>
      <vt:variant>
        <vt:i4>5</vt:i4>
      </vt:variant>
      <vt:variant>
        <vt:lpwstr>http://www.omg.org/spec/&lt;Version&gt;/&lt;Filename</vt:lpwstr>
      </vt:variant>
      <vt:variant>
        <vt:lpwstr/>
      </vt:variant>
      <vt:variant>
        <vt:i4>6094871</vt:i4>
      </vt:variant>
      <vt:variant>
        <vt:i4>15</vt:i4>
      </vt:variant>
      <vt:variant>
        <vt:i4>0</vt:i4>
      </vt:variant>
      <vt:variant>
        <vt:i4>5</vt:i4>
      </vt:variant>
      <vt:variant>
        <vt:lpwstr>http://www.omg.org/spec/&lt;Acronym&gt;/&lt;Version&gt;/[&lt;Directory&gt;/]&lt;Filename</vt:lpwstr>
      </vt:variant>
      <vt:variant>
        <vt:lpwstr/>
      </vt:variant>
      <vt:variant>
        <vt:i4>2883627</vt:i4>
      </vt:variant>
      <vt:variant>
        <vt:i4>12</vt:i4>
      </vt:variant>
      <vt:variant>
        <vt:i4>0</vt:i4>
      </vt:variant>
      <vt:variant>
        <vt:i4>5</vt:i4>
      </vt:variant>
      <vt:variant>
        <vt:lpwstr>http://www.omg.org/spec/&lt;Acronym&gt;/x.y/</vt:lpwstr>
      </vt:variant>
      <vt:variant>
        <vt:lpwstr/>
      </vt:variant>
      <vt:variant>
        <vt:i4>2883627</vt:i4>
      </vt:variant>
      <vt:variant>
        <vt:i4>9</vt:i4>
      </vt:variant>
      <vt:variant>
        <vt:i4>0</vt:i4>
      </vt:variant>
      <vt:variant>
        <vt:i4>5</vt:i4>
      </vt:variant>
      <vt:variant>
        <vt:lpwstr>http://www.omg.org/spec/&lt;Acronym&gt;/x.y/</vt:lpwstr>
      </vt:variant>
      <vt:variant>
        <vt:lpwstr/>
      </vt:variant>
      <vt:variant>
        <vt:i4>2883627</vt:i4>
      </vt:variant>
      <vt:variant>
        <vt:i4>6</vt:i4>
      </vt:variant>
      <vt:variant>
        <vt:i4>0</vt:i4>
      </vt:variant>
      <vt:variant>
        <vt:i4>5</vt:i4>
      </vt:variant>
      <vt:variant>
        <vt:lpwstr>http://www.omg.org/spec/&lt;Acronym&gt;/x.y/</vt:lpwstr>
      </vt:variant>
      <vt:variant>
        <vt:lpwstr/>
      </vt:variant>
      <vt:variant>
        <vt:i4>2818071</vt:i4>
      </vt:variant>
      <vt:variant>
        <vt:i4>3</vt:i4>
      </vt:variant>
      <vt:variant>
        <vt:i4>0</vt:i4>
      </vt:variant>
      <vt:variant>
        <vt:i4>5</vt:i4>
      </vt:variant>
      <vt:variant>
        <vt:lpwstr>mailto:jishnu@hp.com</vt:lpwstr>
      </vt:variant>
      <vt:variant>
        <vt:lpwstr/>
      </vt:variant>
      <vt:variant>
        <vt:i4>1507367</vt:i4>
      </vt:variant>
      <vt:variant>
        <vt:i4>0</vt:i4>
      </vt:variant>
      <vt:variant>
        <vt:i4>0</vt:i4>
      </vt:variant>
      <vt:variant>
        <vt:i4>5</vt:i4>
      </vt:variant>
      <vt:variant>
        <vt:lpwstr>mailto:wask@omg.org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of Files for the Java 5 PSM for DDS FTF</dc:title>
  <dc:subject/>
  <dc:creator>Rick Warren</dc:creator>
  <cp:keywords/>
  <dc:description/>
  <cp:lastModifiedBy>Rick Warren</cp:lastModifiedBy>
  <cp:revision>27</cp:revision>
  <cp:lastPrinted>2011-11-11T18:57:00Z</cp:lastPrinted>
  <dcterms:created xsi:type="dcterms:W3CDTF">2010-12-01T00:25:00Z</dcterms:created>
  <dcterms:modified xsi:type="dcterms:W3CDTF">2011-11-11T18:57:00Z</dcterms:modified>
  <cp:category/>
</cp:coreProperties>
</file>